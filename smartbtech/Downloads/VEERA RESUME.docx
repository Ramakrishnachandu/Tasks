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D2" w:rsidRDefault="007321D2" w:rsidP="00545244">
      <w:pPr>
        <w:jc w:val="center"/>
        <w:rPr>
          <w:b/>
          <w:sz w:val="32"/>
          <w:u w:val="single"/>
        </w:rPr>
      </w:pPr>
      <w:bookmarkStart w:id="0" w:name="OLE_LINK1"/>
      <w:bookmarkStart w:id="1" w:name="OLE_LINK2"/>
    </w:p>
    <w:p w:rsidR="002C1693" w:rsidRDefault="002C1693" w:rsidP="00FF612C">
      <w:pPr>
        <w:rPr>
          <w:b/>
          <w:sz w:val="28"/>
          <w:szCs w:val="28"/>
        </w:rPr>
      </w:pPr>
      <w:r>
        <w:rPr>
          <w:b/>
          <w:sz w:val="28"/>
          <w:szCs w:val="28"/>
        </w:rPr>
        <w:t>VEERA KUMARI.KUNCHALA</w:t>
      </w:r>
    </w:p>
    <w:p w:rsidR="00FF612C" w:rsidRDefault="00FF612C" w:rsidP="00FF612C">
      <w:pPr>
        <w:rPr>
          <w:b/>
          <w:sz w:val="32"/>
          <w:u w:val="single"/>
        </w:rPr>
      </w:pPr>
      <w:r>
        <w:t xml:space="preserve">D/O </w:t>
      </w:r>
      <w:proofErr w:type="spellStart"/>
      <w:r w:rsidR="002C1693">
        <w:t>K.anjaneyulu</w:t>
      </w:r>
      <w:proofErr w:type="spellEnd"/>
    </w:p>
    <w:p w:rsidR="003A0333" w:rsidRDefault="000206E1" w:rsidP="00FF612C">
      <w:pPr>
        <w:tabs>
          <w:tab w:val="left" w:pos="1995"/>
        </w:tabs>
        <w:ind w:right="-1414"/>
        <w:rPr>
          <w:color w:val="000000"/>
        </w:rPr>
      </w:pPr>
      <w:r>
        <w:rPr>
          <w:color w:val="000000"/>
        </w:rPr>
        <w:t>Door no :5-38/1</w:t>
      </w:r>
    </w:p>
    <w:p w:rsidR="00C1270E" w:rsidRDefault="002C1693" w:rsidP="00FF612C">
      <w:pPr>
        <w:tabs>
          <w:tab w:val="left" w:pos="1995"/>
        </w:tabs>
        <w:ind w:right="-1414"/>
        <w:rPr>
          <w:color w:val="000000"/>
        </w:rPr>
      </w:pPr>
      <w:proofErr w:type="spellStart"/>
      <w:r>
        <w:rPr>
          <w:color w:val="000000"/>
        </w:rPr>
        <w:t>Anantharavara</w:t>
      </w:r>
      <w:proofErr w:type="spellEnd"/>
      <w:r w:rsidR="00E93937">
        <w:rPr>
          <w:color w:val="000000"/>
        </w:rPr>
        <w:t xml:space="preserve"> </w:t>
      </w:r>
      <w:r w:rsidR="00C1270E">
        <w:rPr>
          <w:color w:val="000000"/>
        </w:rPr>
        <w:t>(</w:t>
      </w:r>
      <w:r w:rsidR="003A0333">
        <w:rPr>
          <w:color w:val="000000"/>
        </w:rPr>
        <w:t>V</w:t>
      </w:r>
      <w:r w:rsidR="00C1270E">
        <w:rPr>
          <w:color w:val="000000"/>
        </w:rPr>
        <w:t>il</w:t>
      </w:r>
      <w:r w:rsidR="003A0333">
        <w:rPr>
          <w:color w:val="000000"/>
        </w:rPr>
        <w:t>lage</w:t>
      </w:r>
      <w:r w:rsidR="00C1270E">
        <w:rPr>
          <w:color w:val="000000"/>
        </w:rPr>
        <w:t>),</w:t>
      </w:r>
    </w:p>
    <w:p w:rsidR="00C1270E" w:rsidRDefault="002C1693" w:rsidP="00FF612C">
      <w:pPr>
        <w:tabs>
          <w:tab w:val="left" w:pos="1995"/>
        </w:tabs>
        <w:ind w:right="-1414"/>
        <w:rPr>
          <w:color w:val="000000"/>
        </w:rPr>
      </w:pPr>
      <w:proofErr w:type="spellStart"/>
      <w:proofErr w:type="gramStart"/>
      <w:r>
        <w:rPr>
          <w:color w:val="000000"/>
        </w:rPr>
        <w:t>yaddanapudi</w:t>
      </w:r>
      <w:proofErr w:type="spellEnd"/>
      <w:r w:rsidR="00C1270E">
        <w:rPr>
          <w:color w:val="000000"/>
        </w:rPr>
        <w:t>(</w:t>
      </w:r>
      <w:proofErr w:type="spellStart"/>
      <w:proofErr w:type="gramEnd"/>
      <w:r w:rsidR="003A0333">
        <w:rPr>
          <w:color w:val="000000"/>
        </w:rPr>
        <w:t>Mandal</w:t>
      </w:r>
      <w:proofErr w:type="spellEnd"/>
      <w:r w:rsidR="00C1270E">
        <w:rPr>
          <w:color w:val="000000"/>
        </w:rPr>
        <w:t>),</w:t>
      </w:r>
    </w:p>
    <w:p w:rsidR="00C1270E" w:rsidRDefault="00C1270E" w:rsidP="00FF612C">
      <w:pPr>
        <w:tabs>
          <w:tab w:val="left" w:pos="1995"/>
        </w:tabs>
        <w:ind w:right="-1414"/>
        <w:rPr>
          <w:color w:val="000000"/>
        </w:rPr>
      </w:pPr>
      <w:proofErr w:type="spellStart"/>
      <w:proofErr w:type="gramStart"/>
      <w:r>
        <w:rPr>
          <w:color w:val="000000"/>
        </w:rPr>
        <w:t>Prakasam</w:t>
      </w:r>
      <w:proofErr w:type="spellEnd"/>
      <w:r>
        <w:rPr>
          <w:color w:val="000000"/>
        </w:rPr>
        <w:t>(</w:t>
      </w:r>
      <w:proofErr w:type="spellStart"/>
      <w:proofErr w:type="gramEnd"/>
      <w:r w:rsidR="003A0333">
        <w:rPr>
          <w:color w:val="000000"/>
        </w:rPr>
        <w:t>D</w:t>
      </w:r>
      <w:r>
        <w:rPr>
          <w:color w:val="000000"/>
        </w:rPr>
        <w:t>t</w:t>
      </w:r>
      <w:proofErr w:type="spellEnd"/>
      <w:r>
        <w:rPr>
          <w:color w:val="000000"/>
        </w:rPr>
        <w:t>),</w:t>
      </w:r>
    </w:p>
    <w:p w:rsidR="00C1270E" w:rsidRPr="00FF612C" w:rsidRDefault="00C1270E" w:rsidP="00FF612C">
      <w:pPr>
        <w:tabs>
          <w:tab w:val="left" w:pos="1995"/>
        </w:tabs>
        <w:ind w:right="-1414"/>
        <w:rPr>
          <w:color w:val="000000"/>
        </w:rPr>
      </w:pPr>
      <w:proofErr w:type="spellStart"/>
      <w:r>
        <w:rPr>
          <w:color w:val="000000"/>
        </w:rPr>
        <w:t>AndhraPradesh</w:t>
      </w:r>
      <w:proofErr w:type="spellEnd"/>
      <w:r>
        <w:rPr>
          <w:color w:val="000000"/>
        </w:rPr>
        <w:t>-</w:t>
      </w:r>
      <w:r w:rsidRPr="00C1270E">
        <w:rPr>
          <w:color w:val="000000"/>
        </w:rPr>
        <w:t xml:space="preserve"> </w:t>
      </w:r>
      <w:r>
        <w:rPr>
          <w:color w:val="000000"/>
        </w:rPr>
        <w:t>523</w:t>
      </w:r>
      <w:r w:rsidR="003A0333">
        <w:rPr>
          <w:color w:val="000000"/>
        </w:rPr>
        <w:t>240</w:t>
      </w:r>
      <w:r w:rsidR="00FF612C">
        <w:rPr>
          <w:color w:val="000000"/>
        </w:rPr>
        <w:t xml:space="preserve">            </w:t>
      </w:r>
      <w:r w:rsidR="00E93937">
        <w:rPr>
          <w:color w:val="000000"/>
        </w:rPr>
        <w:t xml:space="preserve">                  </w:t>
      </w:r>
      <w:r w:rsidR="001F0E44">
        <w:rPr>
          <w:color w:val="000000"/>
        </w:rPr>
        <w:t xml:space="preserve">            Email</w:t>
      </w:r>
      <w:r w:rsidR="00454B53">
        <w:rPr>
          <w:color w:val="000000"/>
        </w:rPr>
        <w:t xml:space="preserve">     </w:t>
      </w:r>
      <w:r w:rsidR="001F0E44">
        <w:rPr>
          <w:color w:val="000000"/>
        </w:rPr>
        <w:t xml:space="preserve"> </w:t>
      </w:r>
      <w:r w:rsidR="00FF612C" w:rsidRPr="00FF612C">
        <w:rPr>
          <w:color w:val="000000"/>
        </w:rPr>
        <w:t xml:space="preserve"> : </w:t>
      </w:r>
      <w:r w:rsidR="00454B53">
        <w:rPr>
          <w:color w:val="000000"/>
        </w:rPr>
        <w:t xml:space="preserve"> </w:t>
      </w:r>
      <w:r w:rsidR="002C1693">
        <w:rPr>
          <w:color w:val="000000"/>
        </w:rPr>
        <w:t>veerakumari494</w:t>
      </w:r>
      <w:r w:rsidR="003A0333" w:rsidRPr="003A0333">
        <w:rPr>
          <w:color w:val="000000"/>
        </w:rPr>
        <w:t>@gmail.com</w:t>
      </w:r>
    </w:p>
    <w:p w:rsidR="00FF612C" w:rsidRPr="00FF612C" w:rsidRDefault="00FF612C" w:rsidP="00FF612C">
      <w:pPr>
        <w:rPr>
          <w:bCs/>
        </w:rPr>
      </w:pPr>
      <w:r w:rsidRPr="00FF612C">
        <w:t xml:space="preserve">                                                  </w:t>
      </w:r>
      <w:r w:rsidR="001F0E44">
        <w:t xml:space="preserve">                  </w:t>
      </w:r>
      <w:r w:rsidR="00532680">
        <w:t xml:space="preserve"> </w:t>
      </w:r>
      <w:r w:rsidR="001F0E44">
        <w:t xml:space="preserve">            </w:t>
      </w:r>
      <w:r w:rsidR="00532680" w:rsidRPr="00FF612C">
        <w:t>Contact</w:t>
      </w:r>
      <w:r w:rsidRPr="00FF612C">
        <w:t xml:space="preserve"> </w:t>
      </w:r>
      <w:r w:rsidRPr="00FF612C">
        <w:rPr>
          <w:bCs/>
        </w:rPr>
        <w:t xml:space="preserve">no: </w:t>
      </w:r>
      <w:r w:rsidR="00454B53">
        <w:rPr>
          <w:bCs/>
        </w:rPr>
        <w:t xml:space="preserve"> </w:t>
      </w:r>
      <w:r w:rsidRPr="00FF612C">
        <w:rPr>
          <w:bCs/>
        </w:rPr>
        <w:t>+91-</w:t>
      </w:r>
      <w:r w:rsidR="000206E1">
        <w:rPr>
          <w:bCs/>
        </w:rPr>
        <w:t>8008072276</w:t>
      </w:r>
    </w:p>
    <w:p w:rsidR="00FF612C" w:rsidRPr="00FF612C" w:rsidRDefault="00FF612C" w:rsidP="00FF612C">
      <w:pPr>
        <w:pBdr>
          <w:bottom w:val="single" w:sz="6" w:space="1" w:color="auto"/>
        </w:pBdr>
        <w:rPr>
          <w:bCs/>
        </w:rPr>
      </w:pPr>
    </w:p>
    <w:p w:rsidR="00FF612C" w:rsidRDefault="00FF612C" w:rsidP="00FF612C"/>
    <w:p w:rsidR="00943560" w:rsidRPr="002D140A" w:rsidRDefault="00943560" w:rsidP="00943560">
      <w:pPr>
        <w:pStyle w:val="Heading3"/>
        <w:keepNext/>
        <w:rPr>
          <w:b/>
          <w:bCs/>
          <w:sz w:val="28"/>
          <w:szCs w:val="28"/>
        </w:rPr>
      </w:pPr>
      <w:r w:rsidRPr="002D140A">
        <w:rPr>
          <w:b/>
          <w:bCs/>
          <w:sz w:val="28"/>
          <w:szCs w:val="28"/>
        </w:rPr>
        <w:t>Career Objective:</w:t>
      </w:r>
    </w:p>
    <w:p w:rsidR="00442F0A" w:rsidRPr="00FF612C" w:rsidRDefault="00532680" w:rsidP="00FF612C">
      <w:r>
        <w:t xml:space="preserve">                                     To pursue a highly rewarding career, seeking for a job in challenging and healthy work environment where I can utilize my skills and knowledge efficiently for organizational growth.</w:t>
      </w:r>
      <w:r w:rsidR="00943560">
        <w:rPr>
          <w:rFonts w:ascii="Bookman Old Style" w:hAnsi="Bookman Old Style" w:cs="Bookman Old Style"/>
          <w:b/>
          <w:bCs/>
        </w:rPr>
        <w:t xml:space="preserve">      </w:t>
      </w:r>
    </w:p>
    <w:p w:rsidR="00532680" w:rsidRDefault="00532680" w:rsidP="00943560">
      <w:pPr>
        <w:pStyle w:val="Heading3"/>
        <w:keepNext/>
        <w:rPr>
          <w:b/>
          <w:bCs/>
          <w:sz w:val="28"/>
          <w:szCs w:val="28"/>
        </w:rPr>
      </w:pPr>
    </w:p>
    <w:p w:rsidR="00943560" w:rsidRPr="002D140A" w:rsidRDefault="00943560" w:rsidP="00943560">
      <w:pPr>
        <w:pStyle w:val="Heading3"/>
        <w:keepNext/>
        <w:rPr>
          <w:b/>
          <w:bCs/>
          <w:sz w:val="28"/>
          <w:szCs w:val="28"/>
        </w:rPr>
      </w:pPr>
      <w:r w:rsidRPr="002D140A">
        <w:rPr>
          <w:b/>
          <w:bCs/>
          <w:sz w:val="28"/>
          <w:szCs w:val="28"/>
        </w:rPr>
        <w:t>Educational Qualifications:</w:t>
      </w:r>
    </w:p>
    <w:p w:rsidR="007321D2" w:rsidRDefault="007321D2" w:rsidP="008609F2">
      <w:pPr>
        <w:rPr>
          <w:b/>
          <w:bCs/>
        </w:rPr>
      </w:pPr>
    </w:p>
    <w:tbl>
      <w:tblPr>
        <w:tblW w:w="86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509"/>
        <w:gridCol w:w="2461"/>
        <w:gridCol w:w="1719"/>
        <w:gridCol w:w="1929"/>
      </w:tblGrid>
      <w:tr w:rsidR="008609F2" w:rsidRPr="008952CA" w:rsidTr="004E57EC">
        <w:trPr>
          <w:trHeight w:val="135"/>
          <w:jc w:val="center"/>
        </w:trPr>
        <w:tc>
          <w:tcPr>
            <w:tcW w:w="2509" w:type="dxa"/>
            <w:vAlign w:val="center"/>
          </w:tcPr>
          <w:p w:rsidR="008609F2" w:rsidRPr="008952CA" w:rsidRDefault="008609F2" w:rsidP="004E57EC">
            <w:pPr>
              <w:jc w:val="center"/>
              <w:rPr>
                <w:b/>
                <w:bCs/>
              </w:rPr>
            </w:pPr>
            <w:r w:rsidRPr="008952CA">
              <w:rPr>
                <w:b/>
                <w:bCs/>
              </w:rPr>
              <w:t>Course</w:t>
            </w:r>
          </w:p>
        </w:tc>
        <w:tc>
          <w:tcPr>
            <w:tcW w:w="2461" w:type="dxa"/>
            <w:vAlign w:val="center"/>
          </w:tcPr>
          <w:p w:rsidR="008609F2" w:rsidRPr="008952CA" w:rsidRDefault="008609F2" w:rsidP="004E57EC">
            <w:pPr>
              <w:jc w:val="center"/>
              <w:rPr>
                <w:b/>
                <w:bCs/>
              </w:rPr>
            </w:pPr>
            <w:r w:rsidRPr="008952CA">
              <w:rPr>
                <w:b/>
                <w:bCs/>
              </w:rPr>
              <w:t>Board/University</w:t>
            </w:r>
          </w:p>
        </w:tc>
        <w:tc>
          <w:tcPr>
            <w:tcW w:w="1719" w:type="dxa"/>
            <w:vAlign w:val="center"/>
          </w:tcPr>
          <w:p w:rsidR="008609F2" w:rsidRPr="008952CA" w:rsidRDefault="008609F2" w:rsidP="004E57EC">
            <w:pPr>
              <w:jc w:val="center"/>
              <w:rPr>
                <w:b/>
                <w:bCs/>
              </w:rPr>
            </w:pPr>
            <w:r w:rsidRPr="008952CA">
              <w:rPr>
                <w:b/>
                <w:bCs/>
              </w:rPr>
              <w:t>Percentage</w:t>
            </w:r>
          </w:p>
        </w:tc>
        <w:tc>
          <w:tcPr>
            <w:tcW w:w="1929" w:type="dxa"/>
            <w:vAlign w:val="center"/>
          </w:tcPr>
          <w:p w:rsidR="008609F2" w:rsidRPr="008952CA" w:rsidRDefault="008609F2" w:rsidP="004E57EC">
            <w:pPr>
              <w:jc w:val="center"/>
              <w:rPr>
                <w:b/>
                <w:bCs/>
              </w:rPr>
            </w:pPr>
            <w:r w:rsidRPr="008952CA">
              <w:rPr>
                <w:b/>
                <w:bCs/>
              </w:rPr>
              <w:t>Year of Passing</w:t>
            </w:r>
          </w:p>
        </w:tc>
      </w:tr>
      <w:tr w:rsidR="004E57EC" w:rsidRPr="008952CA" w:rsidTr="003A0333">
        <w:trPr>
          <w:trHeight w:val="567"/>
          <w:jc w:val="center"/>
        </w:trPr>
        <w:tc>
          <w:tcPr>
            <w:tcW w:w="2509" w:type="dxa"/>
            <w:vAlign w:val="center"/>
          </w:tcPr>
          <w:p w:rsidR="004E57EC" w:rsidRDefault="004E57EC" w:rsidP="004E57EC">
            <w:pPr>
              <w:jc w:val="center"/>
            </w:pPr>
            <w:proofErr w:type="spellStart"/>
            <w:r w:rsidRPr="00952F8D">
              <w:t>B.Tech</w:t>
            </w:r>
            <w:proofErr w:type="spellEnd"/>
          </w:p>
          <w:p w:rsidR="000206E1" w:rsidRDefault="000206E1" w:rsidP="000206E1"/>
        </w:tc>
        <w:tc>
          <w:tcPr>
            <w:tcW w:w="2461" w:type="dxa"/>
            <w:vAlign w:val="center"/>
          </w:tcPr>
          <w:p w:rsidR="004E57EC" w:rsidRPr="008952CA" w:rsidRDefault="004E57EC" w:rsidP="004E57EC">
            <w:pPr>
              <w:jc w:val="center"/>
            </w:pPr>
            <w:r>
              <w:t>JNTUK-</w:t>
            </w:r>
            <w:proofErr w:type="spellStart"/>
            <w:r>
              <w:t>Kakunada,AP</w:t>
            </w:r>
            <w:proofErr w:type="spellEnd"/>
          </w:p>
        </w:tc>
        <w:tc>
          <w:tcPr>
            <w:tcW w:w="1719" w:type="dxa"/>
            <w:vAlign w:val="center"/>
          </w:tcPr>
          <w:p w:rsidR="004E57EC" w:rsidRDefault="000B7EC8" w:rsidP="004E57EC">
            <w:pPr>
              <w:jc w:val="center"/>
            </w:pPr>
            <w:r>
              <w:t>71.0%</w:t>
            </w:r>
          </w:p>
        </w:tc>
        <w:tc>
          <w:tcPr>
            <w:tcW w:w="1929" w:type="dxa"/>
            <w:vAlign w:val="center"/>
          </w:tcPr>
          <w:p w:rsidR="004E57EC" w:rsidRDefault="004E57EC" w:rsidP="003A0333">
            <w:pPr>
              <w:jc w:val="center"/>
            </w:pPr>
            <w:r>
              <w:t>20</w:t>
            </w:r>
            <w:r w:rsidR="003A0333">
              <w:t>20</w:t>
            </w:r>
            <w:r>
              <w:t xml:space="preserve"> (Pursuing)</w:t>
            </w:r>
          </w:p>
        </w:tc>
      </w:tr>
      <w:tr w:rsidR="004E57EC" w:rsidRPr="008952CA" w:rsidTr="003A0333">
        <w:trPr>
          <w:trHeight w:val="567"/>
          <w:jc w:val="center"/>
        </w:trPr>
        <w:tc>
          <w:tcPr>
            <w:tcW w:w="2509" w:type="dxa"/>
            <w:vAlign w:val="center"/>
          </w:tcPr>
          <w:p w:rsidR="004E57EC" w:rsidRPr="00AB48F1" w:rsidRDefault="004E57EC" w:rsidP="004E57EC">
            <w:pPr>
              <w:jc w:val="center"/>
              <w:rPr>
                <w:b/>
              </w:rPr>
            </w:pPr>
            <w:r w:rsidRPr="00952F8D">
              <w:t>Intermediate</w:t>
            </w:r>
          </w:p>
        </w:tc>
        <w:tc>
          <w:tcPr>
            <w:tcW w:w="2461" w:type="dxa"/>
            <w:vAlign w:val="center"/>
          </w:tcPr>
          <w:p w:rsidR="004E57EC" w:rsidRPr="008952CA" w:rsidRDefault="004E57EC" w:rsidP="004E57EC">
            <w:pPr>
              <w:jc w:val="center"/>
            </w:pPr>
            <w:r w:rsidRPr="008952CA">
              <w:t>Board Of Intermediate Education</w:t>
            </w:r>
            <w:r>
              <w:t>, AP</w:t>
            </w:r>
          </w:p>
        </w:tc>
        <w:tc>
          <w:tcPr>
            <w:tcW w:w="1719" w:type="dxa"/>
            <w:vAlign w:val="center"/>
          </w:tcPr>
          <w:p w:rsidR="004E57EC" w:rsidRPr="008952CA" w:rsidRDefault="000B7EC8" w:rsidP="004E57EC">
            <w:pPr>
              <w:jc w:val="center"/>
            </w:pPr>
            <w:r>
              <w:t>65</w:t>
            </w:r>
            <w:r w:rsidR="004E57EC" w:rsidRPr="00952F8D">
              <w:t>%</w:t>
            </w:r>
          </w:p>
        </w:tc>
        <w:tc>
          <w:tcPr>
            <w:tcW w:w="1929" w:type="dxa"/>
            <w:vAlign w:val="center"/>
          </w:tcPr>
          <w:p w:rsidR="004E57EC" w:rsidRPr="00952F8D" w:rsidRDefault="004E57EC" w:rsidP="003A0333">
            <w:pPr>
              <w:jc w:val="center"/>
            </w:pPr>
            <w:r w:rsidRPr="00952F8D">
              <w:t>20</w:t>
            </w:r>
            <w:r w:rsidR="003A0333">
              <w:t>16</w:t>
            </w:r>
          </w:p>
        </w:tc>
      </w:tr>
      <w:tr w:rsidR="004E57EC" w:rsidRPr="008952CA" w:rsidTr="003A0333">
        <w:trPr>
          <w:trHeight w:val="567"/>
          <w:jc w:val="center"/>
        </w:trPr>
        <w:tc>
          <w:tcPr>
            <w:tcW w:w="2509" w:type="dxa"/>
            <w:vAlign w:val="center"/>
          </w:tcPr>
          <w:p w:rsidR="004E57EC" w:rsidRPr="008952CA" w:rsidRDefault="004E57EC" w:rsidP="004E57EC">
            <w:pPr>
              <w:jc w:val="center"/>
            </w:pPr>
            <w:r w:rsidRPr="00952F8D">
              <w:t>S.S.C</w:t>
            </w:r>
          </w:p>
        </w:tc>
        <w:tc>
          <w:tcPr>
            <w:tcW w:w="2461" w:type="dxa"/>
            <w:vAlign w:val="center"/>
          </w:tcPr>
          <w:p w:rsidR="004E57EC" w:rsidRPr="008952CA" w:rsidRDefault="004E57EC" w:rsidP="004E57EC">
            <w:pPr>
              <w:jc w:val="center"/>
            </w:pPr>
            <w:r w:rsidRPr="008952CA">
              <w:t xml:space="preserve">Board of Secondary </w:t>
            </w:r>
            <w:proofErr w:type="spellStart"/>
            <w:r w:rsidRPr="008952CA">
              <w:t>Education</w:t>
            </w:r>
            <w:r>
              <w:t>,AP</w:t>
            </w:r>
            <w:proofErr w:type="spellEnd"/>
          </w:p>
        </w:tc>
        <w:tc>
          <w:tcPr>
            <w:tcW w:w="1719" w:type="dxa"/>
            <w:vAlign w:val="center"/>
          </w:tcPr>
          <w:p w:rsidR="004E57EC" w:rsidRPr="008952CA" w:rsidRDefault="000B7EC8" w:rsidP="003A0333">
            <w:pPr>
              <w:jc w:val="center"/>
            </w:pPr>
            <w:r>
              <w:t>70</w:t>
            </w:r>
            <w:r w:rsidR="004E57EC" w:rsidRPr="00952F8D">
              <w:t>%</w:t>
            </w:r>
          </w:p>
        </w:tc>
        <w:tc>
          <w:tcPr>
            <w:tcW w:w="1929" w:type="dxa"/>
            <w:vAlign w:val="center"/>
          </w:tcPr>
          <w:p w:rsidR="004E57EC" w:rsidRPr="008952CA" w:rsidRDefault="004E57EC" w:rsidP="003A0333">
            <w:pPr>
              <w:jc w:val="center"/>
            </w:pPr>
            <w:r w:rsidRPr="00952F8D">
              <w:t>20</w:t>
            </w:r>
            <w:r w:rsidR="003A0333">
              <w:t>14</w:t>
            </w:r>
          </w:p>
        </w:tc>
      </w:tr>
    </w:tbl>
    <w:p w:rsidR="00FF612C" w:rsidRDefault="00FF612C" w:rsidP="00EC550D">
      <w:pPr>
        <w:jc w:val="both"/>
        <w:rPr>
          <w:b/>
          <w:bCs/>
        </w:rPr>
      </w:pPr>
    </w:p>
    <w:p w:rsidR="00CD0CC5" w:rsidRPr="00442F0A" w:rsidRDefault="00CD0CC5" w:rsidP="00E93937">
      <w:pPr>
        <w:rPr>
          <w:rFonts w:ascii="Bookman Old Style" w:hAnsi="Bookman Old Style" w:cs="Bookman Old Style"/>
          <w:b/>
          <w:bCs/>
        </w:rPr>
      </w:pPr>
    </w:p>
    <w:p w:rsidR="00EC550D" w:rsidRDefault="004E57EC" w:rsidP="00EC550D">
      <w:pPr>
        <w:rPr>
          <w:b/>
          <w:sz w:val="28"/>
          <w:szCs w:val="28"/>
        </w:rPr>
      </w:pPr>
      <w:r w:rsidRPr="00E93937">
        <w:rPr>
          <w:b/>
          <w:sz w:val="28"/>
          <w:szCs w:val="28"/>
        </w:rPr>
        <w:t>Technical Skills:</w:t>
      </w:r>
    </w:p>
    <w:p w:rsidR="00E93937" w:rsidRPr="00E93937" w:rsidRDefault="00E93937" w:rsidP="00EC550D">
      <w:pPr>
        <w:rPr>
          <w:b/>
          <w:sz w:val="28"/>
          <w:szCs w:val="28"/>
        </w:rPr>
      </w:pPr>
    </w:p>
    <w:p w:rsidR="00E93937" w:rsidRDefault="00324C1A" w:rsidP="00532680">
      <w:pPr>
        <w:spacing w:line="360" w:lineRule="auto"/>
      </w:pPr>
      <w:r w:rsidRPr="002211EA">
        <w:t>Programming Languages</w:t>
      </w:r>
      <w:r>
        <w:t xml:space="preserve"> </w:t>
      </w:r>
      <w:r>
        <w:tab/>
        <w:t xml:space="preserve">  </w:t>
      </w:r>
      <w:r w:rsidRPr="002211EA">
        <w:t xml:space="preserve">: </w:t>
      </w:r>
      <w:r>
        <w:tab/>
      </w:r>
      <w:proofErr w:type="gramStart"/>
      <w:r w:rsidR="000B7EC8">
        <w:t>Basic  of</w:t>
      </w:r>
      <w:proofErr w:type="gramEnd"/>
      <w:r w:rsidR="000B7EC8">
        <w:t xml:space="preserve"> </w:t>
      </w:r>
      <w:r>
        <w:t xml:space="preserve">C, </w:t>
      </w:r>
      <w:r w:rsidR="000B7EC8">
        <w:t xml:space="preserve">Basics of </w:t>
      </w:r>
      <w:r>
        <w:t xml:space="preserve">C++, </w:t>
      </w:r>
      <w:r w:rsidR="000B7EC8">
        <w:t>Basics of java</w:t>
      </w:r>
    </w:p>
    <w:p w:rsidR="00324C1A" w:rsidRDefault="00324C1A" w:rsidP="00532680">
      <w:pPr>
        <w:spacing w:line="360" w:lineRule="auto"/>
      </w:pPr>
      <w:r w:rsidRPr="002211EA">
        <w:t xml:space="preserve">Databases                        </w:t>
      </w:r>
      <w:r>
        <w:tab/>
        <w:t xml:space="preserve"> </w:t>
      </w:r>
      <w:r w:rsidRPr="002211EA">
        <w:t xml:space="preserve"> : </w:t>
      </w:r>
      <w:r>
        <w:tab/>
      </w:r>
      <w:r w:rsidR="000206E1">
        <w:t>SQL</w:t>
      </w:r>
    </w:p>
    <w:p w:rsidR="00E93937" w:rsidRDefault="00324C1A" w:rsidP="00532680">
      <w:pPr>
        <w:pStyle w:val="BodyTextIndent3"/>
        <w:spacing w:after="0" w:line="360" w:lineRule="auto"/>
        <w:ind w:left="0"/>
        <w:rPr>
          <w:sz w:val="24"/>
        </w:rPr>
      </w:pPr>
      <w:r w:rsidRPr="002211EA">
        <w:rPr>
          <w:sz w:val="24"/>
          <w:szCs w:val="24"/>
        </w:rPr>
        <w:t xml:space="preserve">Operating Systems         </w:t>
      </w:r>
      <w:r>
        <w:tab/>
      </w:r>
      <w:r w:rsidRPr="002211EA">
        <w:rPr>
          <w:sz w:val="24"/>
          <w:szCs w:val="24"/>
        </w:rPr>
        <w:t xml:space="preserve">  : </w:t>
      </w:r>
      <w:r>
        <w:tab/>
      </w:r>
      <w:r w:rsidR="009B52FA">
        <w:rPr>
          <w:sz w:val="24"/>
        </w:rPr>
        <w:t>W</w:t>
      </w:r>
      <w:r w:rsidR="009B52FA" w:rsidRPr="009B52FA">
        <w:rPr>
          <w:sz w:val="24"/>
        </w:rPr>
        <w:t xml:space="preserve">indows </w:t>
      </w:r>
      <w:r w:rsidR="003A0333">
        <w:rPr>
          <w:sz w:val="24"/>
        </w:rPr>
        <w:t>–</w:t>
      </w:r>
      <w:r w:rsidR="009B52FA" w:rsidRPr="009B52FA">
        <w:rPr>
          <w:sz w:val="24"/>
        </w:rPr>
        <w:t xml:space="preserve"> </w:t>
      </w:r>
      <w:r w:rsidR="003A0333">
        <w:rPr>
          <w:sz w:val="24"/>
        </w:rPr>
        <w:t>7</w:t>
      </w:r>
      <w:proofErr w:type="gramStart"/>
      <w:r w:rsidR="00454B53">
        <w:rPr>
          <w:sz w:val="24"/>
        </w:rPr>
        <w:t>,</w:t>
      </w:r>
      <w:r w:rsidR="00454B53" w:rsidRPr="009B52FA">
        <w:rPr>
          <w:sz w:val="24"/>
        </w:rPr>
        <w:t>UNIX</w:t>
      </w:r>
      <w:proofErr w:type="gramEnd"/>
      <w:r w:rsidR="009B52FA" w:rsidRPr="009B52FA">
        <w:rPr>
          <w:sz w:val="24"/>
        </w:rPr>
        <w:t>.</w:t>
      </w:r>
    </w:p>
    <w:p w:rsidR="001060BB" w:rsidRDefault="001060BB" w:rsidP="00532680">
      <w:pPr>
        <w:pStyle w:val="BodyTextIndent3"/>
        <w:spacing w:after="0" w:line="360" w:lineRule="auto"/>
        <w:ind w:left="0"/>
        <w:rPr>
          <w:sz w:val="24"/>
          <w:szCs w:val="24"/>
        </w:rPr>
      </w:pPr>
      <w:r w:rsidRPr="00FF612C">
        <w:rPr>
          <w:sz w:val="24"/>
          <w:szCs w:val="24"/>
        </w:rPr>
        <w:t>Other Packages                         :</w:t>
      </w:r>
      <w:r w:rsidRPr="00FF612C">
        <w:rPr>
          <w:sz w:val="24"/>
          <w:szCs w:val="24"/>
        </w:rPr>
        <w:tab/>
        <w:t xml:space="preserve"> MS-Office</w:t>
      </w:r>
    </w:p>
    <w:p w:rsidR="001060BB" w:rsidRPr="00FF612C" w:rsidRDefault="001060BB" w:rsidP="00532680">
      <w:pPr>
        <w:pStyle w:val="BodyTextIndent3"/>
        <w:spacing w:after="0"/>
        <w:ind w:left="0"/>
        <w:rPr>
          <w:rFonts w:ascii="Arial" w:hAnsi="Arial"/>
          <w:sz w:val="24"/>
          <w:szCs w:val="24"/>
        </w:rPr>
      </w:pPr>
    </w:p>
    <w:p w:rsidR="00F32AAA" w:rsidRPr="00E93937" w:rsidRDefault="00F32AAA" w:rsidP="00F32AAA">
      <w:pPr>
        <w:rPr>
          <w:b/>
          <w:sz w:val="28"/>
          <w:szCs w:val="28"/>
        </w:rPr>
      </w:pPr>
      <w:r w:rsidRPr="00E93937">
        <w:rPr>
          <w:b/>
          <w:sz w:val="28"/>
          <w:szCs w:val="28"/>
        </w:rPr>
        <w:t>Strengths:</w:t>
      </w:r>
    </w:p>
    <w:p w:rsidR="00F32AAA" w:rsidRDefault="00F32AAA" w:rsidP="00F32AAA"/>
    <w:p w:rsidR="00F32AAA" w:rsidRPr="002211EA" w:rsidRDefault="00F32AAA" w:rsidP="00E93937">
      <w:r>
        <w:t xml:space="preserve"> </w:t>
      </w:r>
      <w:r>
        <w:sym w:font="Wingdings" w:char="F0E0"/>
      </w:r>
      <w:r w:rsidRPr="002211EA">
        <w:t>Ability to work with a team and also independently</w:t>
      </w:r>
    </w:p>
    <w:p w:rsidR="00F32AAA" w:rsidRDefault="00F32AAA" w:rsidP="00E93937">
      <w:r>
        <w:t xml:space="preserve">  </w:t>
      </w:r>
    </w:p>
    <w:p w:rsidR="00F32AAA" w:rsidRPr="002211EA" w:rsidRDefault="00F32AAA" w:rsidP="00E93937">
      <w:r>
        <w:t xml:space="preserve"> </w:t>
      </w:r>
      <w:r>
        <w:sym w:font="Wingdings" w:char="F0E0"/>
      </w:r>
      <w:r w:rsidRPr="002211EA">
        <w:t>Commitment towards the work</w:t>
      </w:r>
    </w:p>
    <w:p w:rsidR="00F32AAA" w:rsidRDefault="00F32AAA" w:rsidP="00E93937"/>
    <w:p w:rsidR="003A0333" w:rsidRPr="000206E1" w:rsidRDefault="001F0E44" w:rsidP="000206E1">
      <w:r>
        <w:t xml:space="preserve"> </w:t>
      </w:r>
      <w:r w:rsidR="00F32AAA">
        <w:sym w:font="Wingdings" w:char="F0E0"/>
      </w:r>
      <w:r w:rsidR="00F32AAA" w:rsidRPr="002211EA">
        <w:t>Self motivate</w:t>
      </w:r>
    </w:p>
    <w:p w:rsidR="00F32AAA" w:rsidRPr="002211EA" w:rsidRDefault="00F32AAA" w:rsidP="001060BB">
      <w:pPr>
        <w:ind w:left="1080"/>
      </w:pPr>
    </w:p>
    <w:p w:rsidR="00F32AAA" w:rsidRDefault="00532680" w:rsidP="00F32AAA">
      <w:pPr>
        <w:rPr>
          <w:sz w:val="28"/>
          <w:szCs w:val="28"/>
        </w:rPr>
      </w:pPr>
      <w:r w:rsidRPr="00397D6E">
        <w:rPr>
          <w:b/>
          <w:sz w:val="28"/>
          <w:szCs w:val="28"/>
        </w:rPr>
        <w:t>Extracurricular</w:t>
      </w:r>
      <w:r w:rsidR="00F32AAA" w:rsidRPr="00397D6E">
        <w:rPr>
          <w:b/>
          <w:sz w:val="28"/>
          <w:szCs w:val="28"/>
        </w:rPr>
        <w:t xml:space="preserve"> activities</w:t>
      </w:r>
      <w:r w:rsidR="00F32AAA" w:rsidRPr="002211EA">
        <w:rPr>
          <w:sz w:val="28"/>
          <w:szCs w:val="28"/>
        </w:rPr>
        <w:t>:</w:t>
      </w:r>
    </w:p>
    <w:p w:rsidR="001F0E44" w:rsidRDefault="001F0E44" w:rsidP="00F32AAA">
      <w:pPr>
        <w:rPr>
          <w:sz w:val="28"/>
          <w:szCs w:val="28"/>
        </w:rPr>
      </w:pPr>
    </w:p>
    <w:p w:rsidR="00F32AAA" w:rsidRDefault="00532680" w:rsidP="001060BB">
      <w:pPr>
        <w:numPr>
          <w:ilvl w:val="0"/>
          <w:numId w:val="14"/>
        </w:numPr>
        <w:jc w:val="both"/>
      </w:pPr>
      <w:r>
        <w:t>O</w:t>
      </w:r>
      <w:r w:rsidR="00F32AAA" w:rsidRPr="002211EA">
        <w:t xml:space="preserve">ne of the volunteer for my </w:t>
      </w:r>
      <w:r w:rsidR="003A0333">
        <w:t>College</w:t>
      </w:r>
      <w:r w:rsidR="00F32AAA" w:rsidRPr="002211EA">
        <w:t xml:space="preserve"> foundation program</w:t>
      </w:r>
      <w:r w:rsidR="00D12DE0">
        <w:t>.</w:t>
      </w:r>
    </w:p>
    <w:p w:rsidR="00D12DE0" w:rsidRDefault="00D12DE0" w:rsidP="001060BB">
      <w:pPr>
        <w:numPr>
          <w:ilvl w:val="0"/>
          <w:numId w:val="14"/>
        </w:numPr>
        <w:jc w:val="both"/>
      </w:pPr>
      <w:r>
        <w:t xml:space="preserve">Participated in </w:t>
      </w:r>
      <w:r w:rsidR="003A0333">
        <w:t>college</w:t>
      </w:r>
      <w:r w:rsidR="003E5518">
        <w:t xml:space="preserve"> level poster presentation and programming contest </w:t>
      </w:r>
    </w:p>
    <w:p w:rsidR="00D12DE0" w:rsidRDefault="00D12DE0" w:rsidP="00D12DE0">
      <w:pPr>
        <w:ind w:left="720"/>
        <w:jc w:val="both"/>
      </w:pPr>
    </w:p>
    <w:p w:rsidR="003A0333" w:rsidRDefault="003A0333" w:rsidP="00D12DE0">
      <w:pPr>
        <w:ind w:left="720"/>
        <w:jc w:val="both"/>
      </w:pPr>
    </w:p>
    <w:p w:rsidR="00397D6E" w:rsidRDefault="00397D6E" w:rsidP="001060BB">
      <w:pPr>
        <w:jc w:val="both"/>
      </w:pPr>
    </w:p>
    <w:p w:rsidR="00943560" w:rsidRPr="002D140A" w:rsidRDefault="00943560" w:rsidP="001060BB">
      <w:pPr>
        <w:rPr>
          <w:b/>
          <w:bCs/>
          <w:i/>
          <w:iCs/>
          <w:sz w:val="28"/>
          <w:szCs w:val="28"/>
        </w:rPr>
      </w:pPr>
      <w:r w:rsidRPr="002D140A">
        <w:rPr>
          <w:b/>
          <w:bCs/>
          <w:sz w:val="28"/>
          <w:szCs w:val="28"/>
        </w:rPr>
        <w:t>Personal Information</w:t>
      </w:r>
      <w:r w:rsidR="001060BB">
        <w:rPr>
          <w:b/>
          <w:bCs/>
          <w:sz w:val="28"/>
          <w:szCs w:val="28"/>
        </w:rPr>
        <w:t>:</w:t>
      </w:r>
    </w:p>
    <w:p w:rsidR="00943560" w:rsidRDefault="00943560" w:rsidP="00D16B7D">
      <w:pPr>
        <w:spacing w:line="276" w:lineRule="auto"/>
        <w:rPr>
          <w:b/>
          <w:bCs/>
        </w:rPr>
      </w:pPr>
    </w:p>
    <w:p w:rsidR="00F95F15" w:rsidRPr="00097183" w:rsidRDefault="00754CE5" w:rsidP="001F0E44">
      <w:pPr>
        <w:spacing w:line="360" w:lineRule="auto"/>
        <w:rPr>
          <w:bCs/>
        </w:rPr>
      </w:pPr>
      <w:r w:rsidRPr="0063312D">
        <w:rPr>
          <w:b/>
          <w:bCs/>
        </w:rPr>
        <w:t xml:space="preserve">Name                                           </w:t>
      </w:r>
      <w:r w:rsidR="0063312D">
        <w:rPr>
          <w:b/>
          <w:bCs/>
        </w:rPr>
        <w:t xml:space="preserve">       </w:t>
      </w:r>
      <w:r w:rsidRPr="0063312D">
        <w:rPr>
          <w:b/>
          <w:bCs/>
        </w:rPr>
        <w:t xml:space="preserve">:    </w:t>
      </w:r>
      <w:r w:rsidR="001F0E44">
        <w:rPr>
          <w:b/>
          <w:bCs/>
        </w:rPr>
        <w:t xml:space="preserve"> </w:t>
      </w:r>
      <w:proofErr w:type="spellStart"/>
      <w:r w:rsidR="00397D6E" w:rsidRPr="008063D5">
        <w:t>M</w:t>
      </w:r>
      <w:r w:rsidR="00532680">
        <w:t>iss</w:t>
      </w:r>
      <w:r w:rsidR="00397D6E" w:rsidRPr="008063D5">
        <w:t>.</w:t>
      </w:r>
      <w:r w:rsidR="000206E1">
        <w:t>k</w:t>
      </w:r>
      <w:proofErr w:type="spellEnd"/>
      <w:r w:rsidR="000206E1">
        <w:t xml:space="preserve"> </w:t>
      </w:r>
      <w:proofErr w:type="spellStart"/>
      <w:r w:rsidR="000206E1">
        <w:t>Veera</w:t>
      </w:r>
      <w:proofErr w:type="spellEnd"/>
      <w:r w:rsidR="000206E1">
        <w:t xml:space="preserve"> </w:t>
      </w:r>
      <w:proofErr w:type="spellStart"/>
      <w:r w:rsidR="000206E1">
        <w:t>kumari</w:t>
      </w:r>
      <w:proofErr w:type="spellEnd"/>
      <w:r w:rsidR="00E93937">
        <w:rPr>
          <w:b/>
          <w:bCs/>
        </w:rPr>
        <w:t xml:space="preserve">   </w:t>
      </w:r>
      <w:r w:rsidRPr="0063312D">
        <w:rPr>
          <w:b/>
          <w:bCs/>
        </w:rPr>
        <w:t xml:space="preserve">  </w:t>
      </w:r>
      <w:r w:rsidR="0063312D">
        <w:rPr>
          <w:b/>
          <w:bCs/>
        </w:rPr>
        <w:t xml:space="preserve"> </w:t>
      </w:r>
      <w:r w:rsidR="00A02147">
        <w:rPr>
          <w:bCs/>
        </w:rPr>
        <w:t xml:space="preserve"> </w:t>
      </w:r>
    </w:p>
    <w:p w:rsidR="00943560" w:rsidRPr="0063312D" w:rsidRDefault="00943560" w:rsidP="001F0E44">
      <w:pPr>
        <w:spacing w:line="360" w:lineRule="auto"/>
      </w:pPr>
      <w:r w:rsidRPr="0063312D">
        <w:rPr>
          <w:b/>
          <w:bCs/>
        </w:rPr>
        <w:lastRenderedPageBreak/>
        <w:t>Date of birth</w:t>
      </w:r>
      <w:r w:rsidRPr="0063312D">
        <w:tab/>
      </w:r>
      <w:r w:rsidRPr="0063312D">
        <w:tab/>
      </w:r>
      <w:r w:rsidRPr="0063312D">
        <w:tab/>
      </w:r>
      <w:r w:rsidR="0063312D">
        <w:t xml:space="preserve">            </w:t>
      </w:r>
      <w:r w:rsidRPr="0063312D">
        <w:rPr>
          <w:b/>
          <w:bCs/>
        </w:rPr>
        <w:t>:</w:t>
      </w:r>
      <w:r w:rsidR="00397D6E">
        <w:rPr>
          <w:b/>
          <w:bCs/>
        </w:rPr>
        <w:t xml:space="preserve">    </w:t>
      </w:r>
      <w:r w:rsidR="003A0333">
        <w:rPr>
          <w:b/>
          <w:bCs/>
        </w:rPr>
        <w:t xml:space="preserve"> </w:t>
      </w:r>
      <w:r w:rsidR="00397D6E">
        <w:rPr>
          <w:b/>
          <w:bCs/>
        </w:rPr>
        <w:t xml:space="preserve"> </w:t>
      </w:r>
      <w:r w:rsidR="000206E1">
        <w:rPr>
          <w:bCs/>
        </w:rPr>
        <w:t>22</w:t>
      </w:r>
      <w:r w:rsidR="00397D6E" w:rsidRPr="008063D5">
        <w:t>-0</w:t>
      </w:r>
      <w:r w:rsidR="003A0333">
        <w:t>8</w:t>
      </w:r>
      <w:r w:rsidR="00397D6E" w:rsidRPr="008063D5">
        <w:t>-199</w:t>
      </w:r>
      <w:r w:rsidR="000206E1">
        <w:t>9</w:t>
      </w:r>
      <w:r w:rsidR="00754CE5" w:rsidRPr="0063312D">
        <w:tab/>
      </w:r>
      <w:r w:rsidR="0063312D">
        <w:t xml:space="preserve"> </w:t>
      </w:r>
    </w:p>
    <w:p w:rsidR="00F95F15" w:rsidRPr="0063312D" w:rsidRDefault="00F95F15" w:rsidP="001F0E44">
      <w:pPr>
        <w:spacing w:line="360" w:lineRule="auto"/>
        <w:rPr>
          <w:b/>
        </w:rPr>
      </w:pPr>
      <w:r w:rsidRPr="0063312D">
        <w:rPr>
          <w:b/>
        </w:rPr>
        <w:t xml:space="preserve">Gender                                        </w:t>
      </w:r>
      <w:r w:rsidR="0063312D">
        <w:rPr>
          <w:b/>
        </w:rPr>
        <w:t xml:space="preserve">       </w:t>
      </w:r>
      <w:r w:rsidRPr="0063312D">
        <w:rPr>
          <w:b/>
        </w:rPr>
        <w:t xml:space="preserve">:       </w:t>
      </w:r>
      <w:r w:rsidR="00397D6E" w:rsidRPr="00397D6E">
        <w:t>Female</w:t>
      </w:r>
      <w:r w:rsidRPr="00397D6E">
        <w:t xml:space="preserve"> </w:t>
      </w:r>
      <w:r w:rsidRPr="0063312D">
        <w:rPr>
          <w:b/>
        </w:rPr>
        <w:t xml:space="preserve">    </w:t>
      </w:r>
    </w:p>
    <w:p w:rsidR="00943560" w:rsidRDefault="00943560" w:rsidP="001F0E44">
      <w:pPr>
        <w:spacing w:line="360" w:lineRule="auto"/>
        <w:rPr>
          <w:bCs/>
        </w:rPr>
      </w:pPr>
      <w:r w:rsidRPr="0063312D">
        <w:rPr>
          <w:b/>
          <w:bCs/>
        </w:rPr>
        <w:t>Languages known</w:t>
      </w:r>
      <w:r w:rsidRPr="0063312D">
        <w:tab/>
      </w:r>
      <w:r w:rsidRPr="0063312D">
        <w:tab/>
      </w:r>
      <w:r w:rsidR="0063312D">
        <w:t xml:space="preserve">            </w:t>
      </w:r>
      <w:r w:rsidRPr="0063312D">
        <w:rPr>
          <w:b/>
          <w:bCs/>
        </w:rPr>
        <w:t>:</w:t>
      </w:r>
      <w:r w:rsidR="00397D6E">
        <w:rPr>
          <w:b/>
          <w:bCs/>
        </w:rPr>
        <w:t xml:space="preserve">       </w:t>
      </w:r>
      <w:proofErr w:type="spellStart"/>
      <w:r w:rsidR="00E93937">
        <w:rPr>
          <w:bCs/>
        </w:rPr>
        <w:t>English</w:t>
      </w:r>
      <w:proofErr w:type="gramStart"/>
      <w:r w:rsidR="00E93937">
        <w:rPr>
          <w:bCs/>
        </w:rPr>
        <w:t>,Telugu</w:t>
      </w:r>
      <w:proofErr w:type="spellEnd"/>
      <w:proofErr w:type="gramEnd"/>
    </w:p>
    <w:p w:rsidR="001060BB" w:rsidRDefault="001060BB" w:rsidP="001F0E44">
      <w:pPr>
        <w:spacing w:line="360" w:lineRule="auto"/>
        <w:rPr>
          <w:bCs/>
        </w:rPr>
      </w:pPr>
    </w:p>
    <w:p w:rsidR="001060BB" w:rsidRPr="001060BB" w:rsidRDefault="001060BB" w:rsidP="00442F0A">
      <w:pPr>
        <w:spacing w:line="360" w:lineRule="auto"/>
        <w:rPr>
          <w:b/>
          <w:bCs/>
          <w:sz w:val="28"/>
          <w:szCs w:val="28"/>
        </w:rPr>
      </w:pPr>
      <w:r w:rsidRPr="001060BB">
        <w:rPr>
          <w:b/>
          <w:bCs/>
          <w:sz w:val="28"/>
          <w:szCs w:val="28"/>
        </w:rPr>
        <w:t>Declaration:</w:t>
      </w:r>
    </w:p>
    <w:p w:rsidR="001060BB" w:rsidRPr="001060BB" w:rsidRDefault="001060BB" w:rsidP="00442F0A">
      <w:pPr>
        <w:spacing w:line="360" w:lineRule="auto"/>
        <w:rPr>
          <w:bCs/>
        </w:rPr>
      </w:pPr>
      <w:r w:rsidRPr="001060BB">
        <w:rPr>
          <w:bCs/>
        </w:rPr>
        <w:t xml:space="preserve">             I hereby declared that the above information furnished by me is true according to my knowledge.</w:t>
      </w:r>
    </w:p>
    <w:p w:rsidR="001F0E44" w:rsidRDefault="001F0E44" w:rsidP="006D063F">
      <w:pPr>
        <w:tabs>
          <w:tab w:val="left" w:pos="6405"/>
        </w:tabs>
        <w:spacing w:line="360" w:lineRule="auto"/>
        <w:rPr>
          <w:b/>
        </w:rPr>
      </w:pPr>
    </w:p>
    <w:p w:rsidR="001F0E44" w:rsidRDefault="001F0E44" w:rsidP="006D063F">
      <w:pPr>
        <w:tabs>
          <w:tab w:val="left" w:pos="6405"/>
        </w:tabs>
        <w:spacing w:line="360" w:lineRule="auto"/>
        <w:rPr>
          <w:b/>
        </w:rPr>
      </w:pPr>
    </w:p>
    <w:p w:rsidR="001060BB" w:rsidRPr="00D12DE0" w:rsidRDefault="001060BB" w:rsidP="006D063F">
      <w:pPr>
        <w:tabs>
          <w:tab w:val="left" w:pos="6405"/>
        </w:tabs>
        <w:spacing w:line="360" w:lineRule="auto"/>
        <w:rPr>
          <w:b/>
        </w:rPr>
      </w:pPr>
      <w:r w:rsidRPr="00D12DE0">
        <w:rPr>
          <w:b/>
        </w:rPr>
        <w:t xml:space="preserve">Date:                                                                                 </w:t>
      </w:r>
    </w:p>
    <w:p w:rsidR="008E2075" w:rsidRPr="0063312D" w:rsidRDefault="001060BB" w:rsidP="003A0333">
      <w:pPr>
        <w:tabs>
          <w:tab w:val="left" w:pos="6405"/>
        </w:tabs>
        <w:spacing w:line="360" w:lineRule="auto"/>
      </w:pPr>
      <w:r w:rsidRPr="00D12DE0">
        <w:rPr>
          <w:b/>
        </w:rPr>
        <w:t>Place:</w:t>
      </w:r>
      <w:r w:rsidR="00D12DE0">
        <w:rPr>
          <w:b/>
        </w:rPr>
        <w:t xml:space="preserve"> </w:t>
      </w:r>
      <w:proofErr w:type="spellStart"/>
      <w:r>
        <w:t>Kandukur</w:t>
      </w:r>
      <w:proofErr w:type="spellEnd"/>
      <w:r>
        <w:t xml:space="preserve">               </w:t>
      </w:r>
      <w:r w:rsidR="003A0333">
        <w:t xml:space="preserve">                       </w:t>
      </w:r>
      <w:r>
        <w:t xml:space="preserve">                                                     </w:t>
      </w:r>
      <w:r w:rsidR="000206E1">
        <w:rPr>
          <w:b/>
        </w:rPr>
        <w:t>(</w:t>
      </w:r>
      <w:proofErr w:type="spellStart"/>
      <w:r w:rsidR="000206E1">
        <w:rPr>
          <w:b/>
        </w:rPr>
        <w:t>k.Veerakumari</w:t>
      </w:r>
      <w:proofErr w:type="spellEnd"/>
      <w:r w:rsidRPr="001060BB">
        <w:rPr>
          <w:b/>
        </w:rPr>
        <w:t>)</w:t>
      </w:r>
      <w:r w:rsidR="008E2075">
        <w:rPr>
          <w:b/>
        </w:rPr>
        <w:tab/>
      </w:r>
    </w:p>
    <w:p w:rsidR="00E56289" w:rsidRDefault="00E56289" w:rsidP="009C6201">
      <w:pPr>
        <w:jc w:val="center"/>
        <w:rPr>
          <w:rFonts w:ascii="Verdana" w:hAnsi="Verdana"/>
          <w:b/>
          <w:bCs/>
          <w:sz w:val="17"/>
        </w:rPr>
      </w:pPr>
    </w:p>
    <w:p w:rsidR="005E5BB7" w:rsidRDefault="005E5BB7" w:rsidP="009C6201">
      <w:pPr>
        <w:jc w:val="center"/>
        <w:rPr>
          <w:rFonts w:ascii="Verdana" w:hAnsi="Verdana"/>
          <w:b/>
          <w:bCs/>
          <w:sz w:val="17"/>
        </w:rPr>
      </w:pPr>
    </w:p>
    <w:p w:rsidR="0053757C" w:rsidRDefault="00C87C9A" w:rsidP="00C87C9A">
      <w:pPr>
        <w:tabs>
          <w:tab w:val="left" w:pos="1177"/>
        </w:tabs>
        <w:rPr>
          <w:rFonts w:ascii="Verdana" w:hAnsi="Verdana"/>
          <w:b/>
          <w:bCs/>
          <w:sz w:val="17"/>
        </w:rPr>
      </w:pPr>
      <w:r>
        <w:rPr>
          <w:rFonts w:ascii="Verdana" w:hAnsi="Verdana"/>
          <w:b/>
          <w:bCs/>
          <w:sz w:val="17"/>
        </w:rPr>
        <w:tab/>
      </w:r>
      <w:bookmarkEnd w:id="0"/>
      <w:bookmarkEnd w:id="1"/>
    </w:p>
    <w:sectPr w:rsidR="0053757C" w:rsidSect="001F0E44">
      <w:pgSz w:w="11907" w:h="16839" w:code="9"/>
      <w:pgMar w:top="720" w:right="1197" w:bottom="374" w:left="135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49E" w:rsidRDefault="0044649E" w:rsidP="00280001">
      <w:r>
        <w:separator/>
      </w:r>
    </w:p>
  </w:endnote>
  <w:endnote w:type="continuationSeparator" w:id="0">
    <w:p w:rsidR="0044649E" w:rsidRDefault="0044649E" w:rsidP="00280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49E" w:rsidRDefault="0044649E" w:rsidP="00280001">
      <w:r>
        <w:separator/>
      </w:r>
    </w:p>
  </w:footnote>
  <w:footnote w:type="continuationSeparator" w:id="0">
    <w:p w:rsidR="0044649E" w:rsidRDefault="0044649E" w:rsidP="00280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54B2"/>
    <w:multiLevelType w:val="hybridMultilevel"/>
    <w:tmpl w:val="DF16C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30476"/>
    <w:multiLevelType w:val="hybridMultilevel"/>
    <w:tmpl w:val="C5503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198D"/>
    <w:multiLevelType w:val="multilevel"/>
    <w:tmpl w:val="FAD0C634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3">
    <w:nsid w:val="1D2F3B84"/>
    <w:multiLevelType w:val="hybridMultilevel"/>
    <w:tmpl w:val="E8AEE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265C08"/>
    <w:multiLevelType w:val="hybridMultilevel"/>
    <w:tmpl w:val="C900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B6ABF"/>
    <w:multiLevelType w:val="hybridMultilevel"/>
    <w:tmpl w:val="C4C0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80CEF"/>
    <w:multiLevelType w:val="hybridMultilevel"/>
    <w:tmpl w:val="9FBC9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36D90"/>
    <w:multiLevelType w:val="hybridMultilevel"/>
    <w:tmpl w:val="13E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41317"/>
    <w:multiLevelType w:val="hybridMultilevel"/>
    <w:tmpl w:val="29785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FC1A9D"/>
    <w:multiLevelType w:val="multilevel"/>
    <w:tmpl w:val="7A16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10">
    <w:nsid w:val="357A3B7B"/>
    <w:multiLevelType w:val="hybridMultilevel"/>
    <w:tmpl w:val="0AD0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6E9"/>
    <w:multiLevelType w:val="hybridMultilevel"/>
    <w:tmpl w:val="755CB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D1FD4"/>
    <w:multiLevelType w:val="hybridMultilevel"/>
    <w:tmpl w:val="2C5E9256"/>
    <w:lvl w:ilvl="0" w:tplc="4EAA2042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76CDB96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en-US"/>
      </w:rPr>
    </w:lvl>
    <w:lvl w:ilvl="2" w:tplc="9D508940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en-US"/>
      </w:rPr>
    </w:lvl>
    <w:lvl w:ilvl="3" w:tplc="D2BAC102">
      <w:numFmt w:val="bullet"/>
      <w:lvlText w:val="•"/>
      <w:lvlJc w:val="left"/>
      <w:pPr>
        <w:ind w:left="4267" w:hanging="361"/>
      </w:pPr>
      <w:rPr>
        <w:rFonts w:hint="default"/>
        <w:lang w:val="en-US" w:eastAsia="en-US" w:bidi="en-US"/>
      </w:rPr>
    </w:lvl>
    <w:lvl w:ilvl="4" w:tplc="07268EC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5" w:tplc="BDD64B10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en-US"/>
      </w:rPr>
    </w:lvl>
    <w:lvl w:ilvl="6" w:tplc="1C7AFE58">
      <w:numFmt w:val="bullet"/>
      <w:lvlText w:val="•"/>
      <w:lvlJc w:val="left"/>
      <w:pPr>
        <w:ind w:left="7095" w:hanging="361"/>
      </w:pPr>
      <w:rPr>
        <w:rFonts w:hint="default"/>
        <w:lang w:val="en-US" w:eastAsia="en-US" w:bidi="en-US"/>
      </w:rPr>
    </w:lvl>
    <w:lvl w:ilvl="7" w:tplc="22C42CC2">
      <w:numFmt w:val="bullet"/>
      <w:lvlText w:val="•"/>
      <w:lvlJc w:val="left"/>
      <w:pPr>
        <w:ind w:left="8038" w:hanging="361"/>
      </w:pPr>
      <w:rPr>
        <w:rFonts w:hint="default"/>
        <w:lang w:val="en-US" w:eastAsia="en-US" w:bidi="en-US"/>
      </w:rPr>
    </w:lvl>
    <w:lvl w:ilvl="8" w:tplc="5C4C2468">
      <w:numFmt w:val="bullet"/>
      <w:lvlText w:val="•"/>
      <w:lvlJc w:val="left"/>
      <w:pPr>
        <w:ind w:left="8981" w:hanging="361"/>
      </w:pPr>
      <w:rPr>
        <w:rFonts w:hint="default"/>
        <w:lang w:val="en-US" w:eastAsia="en-US" w:bidi="en-US"/>
      </w:rPr>
    </w:lvl>
  </w:abstractNum>
  <w:abstractNum w:abstractNumId="13">
    <w:nsid w:val="69400E0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7B8F7D67"/>
    <w:multiLevelType w:val="hybridMultilevel"/>
    <w:tmpl w:val="39D4D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0"/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B36011"/>
    <w:rsid w:val="00011A19"/>
    <w:rsid w:val="000206E1"/>
    <w:rsid w:val="000212B6"/>
    <w:rsid w:val="00024E0B"/>
    <w:rsid w:val="00026D54"/>
    <w:rsid w:val="000325D2"/>
    <w:rsid w:val="0004188C"/>
    <w:rsid w:val="00045935"/>
    <w:rsid w:val="00046135"/>
    <w:rsid w:val="00064B3A"/>
    <w:rsid w:val="00077B9D"/>
    <w:rsid w:val="00086C9C"/>
    <w:rsid w:val="00097183"/>
    <w:rsid w:val="000A7C48"/>
    <w:rsid w:val="000B07E9"/>
    <w:rsid w:val="000B09EC"/>
    <w:rsid w:val="000B2420"/>
    <w:rsid w:val="000B7EC8"/>
    <w:rsid w:val="000D41F1"/>
    <w:rsid w:val="000E1843"/>
    <w:rsid w:val="000E2136"/>
    <w:rsid w:val="000E3FFF"/>
    <w:rsid w:val="000E66A7"/>
    <w:rsid w:val="000F7651"/>
    <w:rsid w:val="00102CEC"/>
    <w:rsid w:val="001060BB"/>
    <w:rsid w:val="001102F8"/>
    <w:rsid w:val="00114548"/>
    <w:rsid w:val="00121964"/>
    <w:rsid w:val="00122AC2"/>
    <w:rsid w:val="00123C27"/>
    <w:rsid w:val="00125ED2"/>
    <w:rsid w:val="00127FF2"/>
    <w:rsid w:val="00150093"/>
    <w:rsid w:val="00151B5F"/>
    <w:rsid w:val="00170AFA"/>
    <w:rsid w:val="00177C9E"/>
    <w:rsid w:val="00182747"/>
    <w:rsid w:val="00194277"/>
    <w:rsid w:val="001A16B8"/>
    <w:rsid w:val="001A2F04"/>
    <w:rsid w:val="001A4027"/>
    <w:rsid w:val="001A5EA5"/>
    <w:rsid w:val="001B6208"/>
    <w:rsid w:val="001C45C9"/>
    <w:rsid w:val="001D0F0B"/>
    <w:rsid w:val="001D67AA"/>
    <w:rsid w:val="001E01FF"/>
    <w:rsid w:val="001E1B18"/>
    <w:rsid w:val="001E5735"/>
    <w:rsid w:val="001F0E44"/>
    <w:rsid w:val="001F10E3"/>
    <w:rsid w:val="001F1BC0"/>
    <w:rsid w:val="001F2C69"/>
    <w:rsid w:val="001F7241"/>
    <w:rsid w:val="00203E9F"/>
    <w:rsid w:val="00213B03"/>
    <w:rsid w:val="00213C3A"/>
    <w:rsid w:val="00216C3D"/>
    <w:rsid w:val="00226689"/>
    <w:rsid w:val="00263E6C"/>
    <w:rsid w:val="00266C16"/>
    <w:rsid w:val="002746C2"/>
    <w:rsid w:val="00280001"/>
    <w:rsid w:val="002812D8"/>
    <w:rsid w:val="00291BCB"/>
    <w:rsid w:val="002A5D55"/>
    <w:rsid w:val="002A7544"/>
    <w:rsid w:val="002B4F22"/>
    <w:rsid w:val="002C1693"/>
    <w:rsid w:val="002D140A"/>
    <w:rsid w:val="002D2F55"/>
    <w:rsid w:val="002D4225"/>
    <w:rsid w:val="002F4D74"/>
    <w:rsid w:val="00305B80"/>
    <w:rsid w:val="00324C1A"/>
    <w:rsid w:val="00326103"/>
    <w:rsid w:val="00333179"/>
    <w:rsid w:val="00335490"/>
    <w:rsid w:val="003403C7"/>
    <w:rsid w:val="00340DA2"/>
    <w:rsid w:val="00350785"/>
    <w:rsid w:val="0035261E"/>
    <w:rsid w:val="00397D6E"/>
    <w:rsid w:val="003A0333"/>
    <w:rsid w:val="003A10E6"/>
    <w:rsid w:val="003A552A"/>
    <w:rsid w:val="003B350F"/>
    <w:rsid w:val="003D601A"/>
    <w:rsid w:val="003D765F"/>
    <w:rsid w:val="003E3E88"/>
    <w:rsid w:val="003E5518"/>
    <w:rsid w:val="003F0EB6"/>
    <w:rsid w:val="003F593A"/>
    <w:rsid w:val="003F6868"/>
    <w:rsid w:val="003F7410"/>
    <w:rsid w:val="00402E9C"/>
    <w:rsid w:val="00403459"/>
    <w:rsid w:val="00414760"/>
    <w:rsid w:val="00414888"/>
    <w:rsid w:val="00416E45"/>
    <w:rsid w:val="0041724B"/>
    <w:rsid w:val="00425D1D"/>
    <w:rsid w:val="004347BB"/>
    <w:rsid w:val="0043537A"/>
    <w:rsid w:val="004361B0"/>
    <w:rsid w:val="00442F0A"/>
    <w:rsid w:val="0044649E"/>
    <w:rsid w:val="00454B53"/>
    <w:rsid w:val="004570B9"/>
    <w:rsid w:val="00463019"/>
    <w:rsid w:val="0046561F"/>
    <w:rsid w:val="0046647F"/>
    <w:rsid w:val="00472A45"/>
    <w:rsid w:val="004847D2"/>
    <w:rsid w:val="004972B3"/>
    <w:rsid w:val="004B04DA"/>
    <w:rsid w:val="004B623D"/>
    <w:rsid w:val="004D307F"/>
    <w:rsid w:val="004E57EC"/>
    <w:rsid w:val="004F037B"/>
    <w:rsid w:val="004F0A33"/>
    <w:rsid w:val="0050310D"/>
    <w:rsid w:val="00505262"/>
    <w:rsid w:val="00505EF2"/>
    <w:rsid w:val="00512CA9"/>
    <w:rsid w:val="00516530"/>
    <w:rsid w:val="0052270B"/>
    <w:rsid w:val="00532680"/>
    <w:rsid w:val="005341FC"/>
    <w:rsid w:val="0053757C"/>
    <w:rsid w:val="00545244"/>
    <w:rsid w:val="00547AB8"/>
    <w:rsid w:val="00564FE1"/>
    <w:rsid w:val="0057376F"/>
    <w:rsid w:val="00574CE1"/>
    <w:rsid w:val="005756D9"/>
    <w:rsid w:val="00582086"/>
    <w:rsid w:val="00583799"/>
    <w:rsid w:val="00595CCA"/>
    <w:rsid w:val="00596C4C"/>
    <w:rsid w:val="005973A9"/>
    <w:rsid w:val="005A171F"/>
    <w:rsid w:val="005A4BE8"/>
    <w:rsid w:val="005A7253"/>
    <w:rsid w:val="005D1DBD"/>
    <w:rsid w:val="005E16E3"/>
    <w:rsid w:val="005E5BB7"/>
    <w:rsid w:val="00601F68"/>
    <w:rsid w:val="00603424"/>
    <w:rsid w:val="006052CE"/>
    <w:rsid w:val="006057D0"/>
    <w:rsid w:val="00605847"/>
    <w:rsid w:val="00630483"/>
    <w:rsid w:val="0063312D"/>
    <w:rsid w:val="00641347"/>
    <w:rsid w:val="0064454E"/>
    <w:rsid w:val="00644FAF"/>
    <w:rsid w:val="00646566"/>
    <w:rsid w:val="00655944"/>
    <w:rsid w:val="0066139E"/>
    <w:rsid w:val="00661831"/>
    <w:rsid w:val="006A271A"/>
    <w:rsid w:val="006A3302"/>
    <w:rsid w:val="006B407C"/>
    <w:rsid w:val="006B4CD0"/>
    <w:rsid w:val="006C33E6"/>
    <w:rsid w:val="006D063F"/>
    <w:rsid w:val="006D1D52"/>
    <w:rsid w:val="006D47C3"/>
    <w:rsid w:val="006D749F"/>
    <w:rsid w:val="006E2D78"/>
    <w:rsid w:val="006F5C5F"/>
    <w:rsid w:val="006F7BF1"/>
    <w:rsid w:val="00702192"/>
    <w:rsid w:val="0070340E"/>
    <w:rsid w:val="007104DE"/>
    <w:rsid w:val="0071729D"/>
    <w:rsid w:val="007213BA"/>
    <w:rsid w:val="007321D2"/>
    <w:rsid w:val="00733437"/>
    <w:rsid w:val="00754CE5"/>
    <w:rsid w:val="00763869"/>
    <w:rsid w:val="00777274"/>
    <w:rsid w:val="00794157"/>
    <w:rsid w:val="007975F2"/>
    <w:rsid w:val="007A191B"/>
    <w:rsid w:val="007D4593"/>
    <w:rsid w:val="00800358"/>
    <w:rsid w:val="00802F87"/>
    <w:rsid w:val="008038E5"/>
    <w:rsid w:val="00803977"/>
    <w:rsid w:val="0081744E"/>
    <w:rsid w:val="00832B35"/>
    <w:rsid w:val="00835D32"/>
    <w:rsid w:val="00843B7B"/>
    <w:rsid w:val="0085261F"/>
    <w:rsid w:val="00853548"/>
    <w:rsid w:val="008609F2"/>
    <w:rsid w:val="0087223B"/>
    <w:rsid w:val="00886691"/>
    <w:rsid w:val="00891985"/>
    <w:rsid w:val="008952CA"/>
    <w:rsid w:val="00897199"/>
    <w:rsid w:val="008972C6"/>
    <w:rsid w:val="008B3582"/>
    <w:rsid w:val="008C3806"/>
    <w:rsid w:val="008D3918"/>
    <w:rsid w:val="008D7A24"/>
    <w:rsid w:val="008E1BFD"/>
    <w:rsid w:val="008E2075"/>
    <w:rsid w:val="008F0624"/>
    <w:rsid w:val="008F5487"/>
    <w:rsid w:val="009041C1"/>
    <w:rsid w:val="00905D36"/>
    <w:rsid w:val="00913411"/>
    <w:rsid w:val="00943560"/>
    <w:rsid w:val="00946A7D"/>
    <w:rsid w:val="00950195"/>
    <w:rsid w:val="00951109"/>
    <w:rsid w:val="00954918"/>
    <w:rsid w:val="00962550"/>
    <w:rsid w:val="00964C97"/>
    <w:rsid w:val="00965602"/>
    <w:rsid w:val="009679C2"/>
    <w:rsid w:val="00986851"/>
    <w:rsid w:val="009952A1"/>
    <w:rsid w:val="009A0C66"/>
    <w:rsid w:val="009A7DE2"/>
    <w:rsid w:val="009B250F"/>
    <w:rsid w:val="009B3529"/>
    <w:rsid w:val="009B52FA"/>
    <w:rsid w:val="009B715A"/>
    <w:rsid w:val="009C6201"/>
    <w:rsid w:val="009D54A9"/>
    <w:rsid w:val="009F1C07"/>
    <w:rsid w:val="00A02147"/>
    <w:rsid w:val="00A06434"/>
    <w:rsid w:val="00A147DA"/>
    <w:rsid w:val="00A15412"/>
    <w:rsid w:val="00A325D2"/>
    <w:rsid w:val="00A40DD9"/>
    <w:rsid w:val="00A45812"/>
    <w:rsid w:val="00A53F2A"/>
    <w:rsid w:val="00A56F08"/>
    <w:rsid w:val="00A635ED"/>
    <w:rsid w:val="00A65745"/>
    <w:rsid w:val="00A71E30"/>
    <w:rsid w:val="00A77F02"/>
    <w:rsid w:val="00AA12C2"/>
    <w:rsid w:val="00AA4289"/>
    <w:rsid w:val="00AB48F1"/>
    <w:rsid w:val="00AB506B"/>
    <w:rsid w:val="00AC4B7B"/>
    <w:rsid w:val="00AD11AC"/>
    <w:rsid w:val="00AD2E02"/>
    <w:rsid w:val="00AD45F3"/>
    <w:rsid w:val="00AD6ADA"/>
    <w:rsid w:val="00AE02FC"/>
    <w:rsid w:val="00AE6ABA"/>
    <w:rsid w:val="00B07ABD"/>
    <w:rsid w:val="00B15BD2"/>
    <w:rsid w:val="00B26BC9"/>
    <w:rsid w:val="00B31303"/>
    <w:rsid w:val="00B319C9"/>
    <w:rsid w:val="00B32B0A"/>
    <w:rsid w:val="00B36011"/>
    <w:rsid w:val="00B369BE"/>
    <w:rsid w:val="00B3776E"/>
    <w:rsid w:val="00B52EC3"/>
    <w:rsid w:val="00B828F9"/>
    <w:rsid w:val="00B84807"/>
    <w:rsid w:val="00B852FD"/>
    <w:rsid w:val="00B971C7"/>
    <w:rsid w:val="00BA06E5"/>
    <w:rsid w:val="00BB251C"/>
    <w:rsid w:val="00BB4574"/>
    <w:rsid w:val="00BC34EA"/>
    <w:rsid w:val="00BC460B"/>
    <w:rsid w:val="00BD1662"/>
    <w:rsid w:val="00BD1C85"/>
    <w:rsid w:val="00BE3759"/>
    <w:rsid w:val="00BE6FAF"/>
    <w:rsid w:val="00BF3A3F"/>
    <w:rsid w:val="00C119AC"/>
    <w:rsid w:val="00C1270E"/>
    <w:rsid w:val="00C136D7"/>
    <w:rsid w:val="00C15C8E"/>
    <w:rsid w:val="00C17C66"/>
    <w:rsid w:val="00C2063A"/>
    <w:rsid w:val="00C20A43"/>
    <w:rsid w:val="00C2285A"/>
    <w:rsid w:val="00C262BC"/>
    <w:rsid w:val="00C273D2"/>
    <w:rsid w:val="00C30D6F"/>
    <w:rsid w:val="00C468FF"/>
    <w:rsid w:val="00C51587"/>
    <w:rsid w:val="00C5527E"/>
    <w:rsid w:val="00C61D4F"/>
    <w:rsid w:val="00C62489"/>
    <w:rsid w:val="00C764B2"/>
    <w:rsid w:val="00C812D1"/>
    <w:rsid w:val="00C82BEA"/>
    <w:rsid w:val="00C84038"/>
    <w:rsid w:val="00C85ECE"/>
    <w:rsid w:val="00C87C9A"/>
    <w:rsid w:val="00C968A2"/>
    <w:rsid w:val="00CA160A"/>
    <w:rsid w:val="00CA5E7D"/>
    <w:rsid w:val="00CA7B5E"/>
    <w:rsid w:val="00CB5D6F"/>
    <w:rsid w:val="00CC3A59"/>
    <w:rsid w:val="00CC3BF9"/>
    <w:rsid w:val="00CD0CC5"/>
    <w:rsid w:val="00CF0476"/>
    <w:rsid w:val="00D03652"/>
    <w:rsid w:val="00D07B36"/>
    <w:rsid w:val="00D07F8D"/>
    <w:rsid w:val="00D12DE0"/>
    <w:rsid w:val="00D16B7D"/>
    <w:rsid w:val="00D226D9"/>
    <w:rsid w:val="00D37BA0"/>
    <w:rsid w:val="00D47B34"/>
    <w:rsid w:val="00D51277"/>
    <w:rsid w:val="00D54649"/>
    <w:rsid w:val="00D54F38"/>
    <w:rsid w:val="00D61203"/>
    <w:rsid w:val="00D615B4"/>
    <w:rsid w:val="00D65259"/>
    <w:rsid w:val="00D70D0F"/>
    <w:rsid w:val="00D810BD"/>
    <w:rsid w:val="00D862B8"/>
    <w:rsid w:val="00D912EA"/>
    <w:rsid w:val="00DA13EA"/>
    <w:rsid w:val="00DB1692"/>
    <w:rsid w:val="00DB33EC"/>
    <w:rsid w:val="00DE2111"/>
    <w:rsid w:val="00DE5C77"/>
    <w:rsid w:val="00DF2267"/>
    <w:rsid w:val="00DF757B"/>
    <w:rsid w:val="00E028AA"/>
    <w:rsid w:val="00E03BFB"/>
    <w:rsid w:val="00E04F68"/>
    <w:rsid w:val="00E0630F"/>
    <w:rsid w:val="00E12CE0"/>
    <w:rsid w:val="00E4188E"/>
    <w:rsid w:val="00E44897"/>
    <w:rsid w:val="00E46268"/>
    <w:rsid w:val="00E53FBE"/>
    <w:rsid w:val="00E56289"/>
    <w:rsid w:val="00E934CD"/>
    <w:rsid w:val="00E93937"/>
    <w:rsid w:val="00E9479C"/>
    <w:rsid w:val="00EA0AC0"/>
    <w:rsid w:val="00EB568A"/>
    <w:rsid w:val="00EC2786"/>
    <w:rsid w:val="00EC550D"/>
    <w:rsid w:val="00EE244B"/>
    <w:rsid w:val="00EF481D"/>
    <w:rsid w:val="00EF7FA6"/>
    <w:rsid w:val="00F07591"/>
    <w:rsid w:val="00F13285"/>
    <w:rsid w:val="00F136FF"/>
    <w:rsid w:val="00F21096"/>
    <w:rsid w:val="00F27868"/>
    <w:rsid w:val="00F32AAA"/>
    <w:rsid w:val="00F37D5F"/>
    <w:rsid w:val="00F434FB"/>
    <w:rsid w:val="00F44B67"/>
    <w:rsid w:val="00F473E4"/>
    <w:rsid w:val="00F47899"/>
    <w:rsid w:val="00F603DE"/>
    <w:rsid w:val="00F65DC1"/>
    <w:rsid w:val="00F71B46"/>
    <w:rsid w:val="00F73268"/>
    <w:rsid w:val="00F85BF0"/>
    <w:rsid w:val="00F87937"/>
    <w:rsid w:val="00F90911"/>
    <w:rsid w:val="00F95F15"/>
    <w:rsid w:val="00FA2C2B"/>
    <w:rsid w:val="00FB1A7D"/>
    <w:rsid w:val="00FB3933"/>
    <w:rsid w:val="00FE349F"/>
    <w:rsid w:val="00FF5617"/>
    <w:rsid w:val="00FF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60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4356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2F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43560"/>
    <w:pPr>
      <w:outlineLvl w:val="2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52F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6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4356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943560"/>
    <w:pPr>
      <w:ind w:firstLine="720"/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94356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454E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C812D1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3">
    <w:name w:val="Light Shading Accent 3"/>
    <w:basedOn w:val="TableNormal"/>
    <w:uiPriority w:val="60"/>
    <w:rsid w:val="00C812D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ableGrid">
    <w:name w:val="Table Grid"/>
    <w:basedOn w:val="TableNormal"/>
    <w:uiPriority w:val="59"/>
    <w:rsid w:val="00C812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812D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80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00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80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001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2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52FA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B52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52FA"/>
    <w:rPr>
      <w:rFonts w:ascii="Times New Roman" w:eastAsia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97D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97D6E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2489"/>
    <w:pPr>
      <w:widowControl/>
      <w:autoSpaceDE/>
      <w:autoSpaceDN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630F"/>
    <w:rPr>
      <w:b/>
      <w:bCs/>
    </w:rPr>
  </w:style>
  <w:style w:type="paragraph" w:styleId="ListParagraph">
    <w:name w:val="List Paragraph"/>
    <w:basedOn w:val="Normal"/>
    <w:uiPriority w:val="1"/>
    <w:qFormat/>
    <w:rsid w:val="003A0333"/>
    <w:pPr>
      <w:spacing w:line="292" w:lineRule="exact"/>
      <w:ind w:left="940" w:hanging="360"/>
    </w:pPr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enugopal\Desktop\CURRICULUM%20VIT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VITA1</Template>
  <TotalTime>11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ENGENEER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venugopal</dc:creator>
  <cp:lastModifiedBy>Pec-Jkc</cp:lastModifiedBy>
  <cp:revision>2</cp:revision>
  <dcterms:created xsi:type="dcterms:W3CDTF">2019-06-24T11:55:00Z</dcterms:created>
  <dcterms:modified xsi:type="dcterms:W3CDTF">2019-06-24T11:55:00Z</dcterms:modified>
</cp:coreProperties>
</file>